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Foto"/>
      </w:pPr>
      <w:r w:rsidRPr="008B5277">
        <w:rPr>
          <w:noProof/>
          <w:lang w:val="pt-BR" w:eastAsia="pt-BR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Imagem 1" descr="Lago glacial azul brilhante, cercado por gelo branco em uma montanha e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7E2382" w:rsidRDefault="0090463C" w:rsidP="00C6554A">
      <w:pPr>
        <w:pStyle w:val="Ttulo"/>
        <w:rPr>
          <w:lang w:val="pt-BR"/>
        </w:rPr>
      </w:pPr>
      <w:r>
        <w:rPr>
          <w:lang w:val="pt-BR"/>
        </w:rPr>
        <w:t>Entradas Analógicas e Digitais</w:t>
      </w:r>
    </w:p>
    <w:p w:rsidR="00C6554A" w:rsidRPr="007E2382" w:rsidRDefault="0090463C" w:rsidP="0090463C">
      <w:pPr>
        <w:pStyle w:val="Subttulo"/>
        <w:jc w:val="both"/>
        <w:rPr>
          <w:lang w:val="pt-BR"/>
        </w:rPr>
      </w:pPr>
      <w:r>
        <w:rPr>
          <w:lang w:val="pt-BR"/>
        </w:rPr>
        <w:t xml:space="preserve">      potenciômetros, botões e leitura entradas em geral</w:t>
      </w:r>
    </w:p>
    <w:p w:rsidR="00C6554A" w:rsidRPr="0090463C" w:rsidRDefault="0090463C" w:rsidP="0090463C">
      <w:pPr>
        <w:pStyle w:val="InformaesdeContato"/>
        <w:jc w:val="both"/>
        <w:rPr>
          <w:sz w:val="28"/>
          <w:lang w:val="pt-BR"/>
        </w:rPr>
      </w:pPr>
      <w:r>
        <w:rPr>
          <w:sz w:val="28"/>
          <w:lang w:val="pt-BR"/>
        </w:rPr>
        <w:t xml:space="preserve">      </w:t>
      </w:r>
      <w:r w:rsidRPr="0090463C">
        <w:rPr>
          <w:sz w:val="28"/>
          <w:lang w:val="pt-BR"/>
        </w:rPr>
        <w:t>Virgínia Sátyro</w:t>
      </w:r>
      <w:r w:rsidR="00C6554A" w:rsidRPr="0090463C">
        <w:rPr>
          <w:sz w:val="28"/>
          <w:lang w:val="pt-BR" w:bidi="pt-BR"/>
        </w:rPr>
        <w:t xml:space="preserve"> | </w:t>
      </w:r>
      <w:r w:rsidRPr="0090463C">
        <w:rPr>
          <w:sz w:val="28"/>
          <w:lang w:val="pt-BR"/>
        </w:rPr>
        <w:t>Engenharia de Controle e Automação</w:t>
      </w:r>
      <w:r w:rsidR="00C6554A" w:rsidRPr="0090463C">
        <w:rPr>
          <w:sz w:val="28"/>
          <w:lang w:val="pt-BR" w:bidi="pt-BR"/>
        </w:rPr>
        <w:t xml:space="preserve"> | </w:t>
      </w:r>
      <w:r w:rsidRPr="0090463C">
        <w:rPr>
          <w:sz w:val="28"/>
          <w:lang w:val="pt-BR"/>
        </w:rPr>
        <w:t>2019</w:t>
      </w:r>
      <w:r w:rsidR="00C6554A" w:rsidRPr="0090463C">
        <w:rPr>
          <w:sz w:val="28"/>
          <w:lang w:val="pt-BR" w:bidi="pt-BR"/>
        </w:rPr>
        <w:br w:type="page"/>
      </w:r>
    </w:p>
    <w:p w:rsidR="00C6554A" w:rsidRPr="007E2382" w:rsidRDefault="0090463C" w:rsidP="00C6554A">
      <w:pPr>
        <w:pStyle w:val="Ttulo1"/>
        <w:rPr>
          <w:lang w:val="pt-BR"/>
        </w:rPr>
      </w:pPr>
      <w:r>
        <w:rPr>
          <w:lang w:val="pt-BR"/>
        </w:rPr>
        <w:lastRenderedPageBreak/>
        <w:t>Potenciômetro</w:t>
      </w:r>
    </w:p>
    <w:p w:rsidR="00C6554A" w:rsidRPr="007E2382" w:rsidRDefault="0090463C" w:rsidP="0090463C">
      <w:pPr>
        <w:rPr>
          <w:lang w:val="pt-BR"/>
        </w:rPr>
      </w:pPr>
      <w:r>
        <w:rPr>
          <w:lang w:val="pt-BR"/>
        </w:rPr>
        <w:t>O potenciômetro é um componente eletrônico caracterizado por variar sua resistência. Assim como o resistor, o potenciômetro também impõe resistência elétrica em um circuito, sendo que essa pode ser variada manualmente. O tipo mostrado abaixo é o mais comumente utilizado em projetos com Arduino.</w:t>
      </w:r>
    </w:p>
    <w:p w:rsidR="00C6554A" w:rsidRPr="007E2382" w:rsidRDefault="0090463C" w:rsidP="0090463C">
      <w:pPr>
        <w:pStyle w:val="Commarcadores"/>
        <w:numPr>
          <w:ilvl w:val="0"/>
          <w:numId w:val="0"/>
        </w:num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666407" cy="2857500"/>
            <wp:effectExtent l="0" t="0" r="635" b="0"/>
            <wp:docPr id="1" name="Imagem 1" descr="img00_arduino_utilizando_potenciômetro_linear_10k_nodemcu_esp8266_raspber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00_arduino_utilizando_potenciômetro_linear_10k_nodemcu_esp8266_raspber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77" cy="286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Pr="007E2382" w:rsidRDefault="0090463C" w:rsidP="00C6554A">
      <w:pPr>
        <w:pStyle w:val="Ttulo2"/>
        <w:rPr>
          <w:lang w:val="pt-BR"/>
        </w:rPr>
      </w:pPr>
      <w:sdt>
        <w:sdtPr>
          <w:rPr>
            <w:lang w:val="pt-BR"/>
          </w:rPr>
          <w:alias w:val="Título 2:"/>
          <w:tag w:val="Título 2:"/>
          <w:id w:val="959536471"/>
          <w:placeholder>
            <w:docPart w:val="BB7D21FE5124475286E23CD109BE03E2"/>
          </w:placeholder>
          <w:temporary/>
          <w:showingPlcHdr/>
          <w15:appearance w15:val="hidden"/>
        </w:sdtPr>
        <w:sdtEndPr/>
        <w:sdtContent>
          <w:r w:rsidR="00C6554A" w:rsidRPr="007E2382">
            <w:rPr>
              <w:lang w:val="pt-BR" w:bidi="pt-BR"/>
            </w:rPr>
            <w:t>Título 2</w:t>
          </w:r>
        </w:sdtContent>
      </w:sdt>
    </w:p>
    <w:sdt>
      <w:sdtPr>
        <w:rPr>
          <w:lang w:val="pt-BR"/>
        </w:rPr>
        <w:alias w:val="Texto de parágrafo:"/>
        <w:tag w:val="Texto de parágrafo:"/>
        <w:id w:val="-2013052735"/>
        <w:placeholder>
          <w:docPart w:val="F0BA7BBF1225476E986282977DDED519"/>
        </w:placeholder>
        <w:temporary/>
        <w:showingPlcHdr/>
        <w15:appearance w15:val="hidden"/>
      </w:sdtPr>
      <w:sdtEndPr/>
      <w:sdtContent>
        <w:p w:rsidR="00C6554A" w:rsidRPr="007E2382" w:rsidRDefault="00C6554A" w:rsidP="00C6554A">
          <w:pPr>
            <w:rPr>
              <w:lang w:val="pt-BR"/>
            </w:rPr>
          </w:pPr>
          <w:r w:rsidRPr="007E2382">
            <w:rPr>
              <w:lang w:val="pt-BR" w:bidi="pt-BR"/>
            </w:rPr>
            <w:t>Talvez você goste da foto na página de rosto tanto quanto nós, mas se ela não é ideal para o seu relatório, é fácil substituí-la por uma foto sua.</w:t>
          </w:r>
        </w:p>
        <w:p w:rsidR="002C74C0" w:rsidRDefault="00C6554A">
          <w:pPr>
            <w:rPr>
              <w:lang w:val="pt-BR"/>
            </w:rPr>
          </w:pPr>
          <w:r w:rsidRPr="007E2382">
            <w:rPr>
              <w:lang w:val="pt-BR" w:bidi="pt-BR"/>
            </w:rPr>
            <w:t>Apenas exclua a imagem do espaço reservado. Depois, na guia Inserir, clique em Imagem para selecionar uma de seus arquivos.</w:t>
          </w:r>
        </w:p>
      </w:sdtContent>
    </w:sdt>
    <w:p w:rsidR="0090463C" w:rsidRDefault="0090463C">
      <w:pPr>
        <w:rPr>
          <w:lang w:val="pt-BR"/>
        </w:rPr>
      </w:pPr>
    </w:p>
    <w:p w:rsidR="0090463C" w:rsidRPr="007E2382" w:rsidRDefault="0090463C" w:rsidP="0090463C">
      <w:pPr>
        <w:pStyle w:val="Ttulo1"/>
        <w:rPr>
          <w:lang w:val="pt-BR"/>
        </w:rPr>
      </w:pPr>
      <w:r>
        <w:rPr>
          <w:lang w:val="pt-BR"/>
        </w:rPr>
        <w:t>Fonte:</w:t>
      </w:r>
    </w:p>
    <w:p w:rsidR="0090463C" w:rsidRDefault="0090463C" w:rsidP="0090463C">
      <w:pPr>
        <w:pStyle w:val="PargrafodaLista"/>
        <w:numPr>
          <w:ilvl w:val="0"/>
          <w:numId w:val="16"/>
        </w:numPr>
        <w:rPr>
          <w:lang w:val="pt-BR"/>
        </w:rPr>
      </w:pPr>
      <w:hyperlink r:id="rId9" w:history="1">
        <w:r w:rsidRPr="003521DC">
          <w:rPr>
            <w:rStyle w:val="Hyperlink"/>
            <w:lang w:val="pt-BR"/>
          </w:rPr>
          <w:t>http://blogmasterwalkershop.com.br/arduino/arduino-utilizando-o-potenciometro-linear/</w:t>
        </w:r>
      </w:hyperlink>
    </w:p>
    <w:p w:rsidR="0090463C" w:rsidRPr="0090463C" w:rsidRDefault="0090463C" w:rsidP="0090463C">
      <w:pPr>
        <w:pStyle w:val="PargrafodaLista"/>
        <w:numPr>
          <w:ilvl w:val="0"/>
          <w:numId w:val="16"/>
        </w:numPr>
        <w:rPr>
          <w:lang w:val="pt-BR"/>
        </w:rPr>
      </w:pPr>
      <w:bookmarkStart w:id="0" w:name="_GoBack"/>
      <w:bookmarkEnd w:id="0"/>
    </w:p>
    <w:sectPr w:rsidR="0090463C" w:rsidRPr="0090463C" w:rsidSect="00FE09E7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63C" w:rsidRDefault="0090463C" w:rsidP="00C6554A">
      <w:pPr>
        <w:spacing w:before="0" w:after="0" w:line="240" w:lineRule="auto"/>
      </w:pPr>
      <w:r>
        <w:separator/>
      </w:r>
    </w:p>
  </w:endnote>
  <w:endnote w:type="continuationSeparator" w:id="0">
    <w:p w:rsidR="0090463C" w:rsidRDefault="0090463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90463C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63C" w:rsidRDefault="0090463C" w:rsidP="00C6554A">
      <w:pPr>
        <w:spacing w:before="0" w:after="0" w:line="240" w:lineRule="auto"/>
      </w:pPr>
      <w:r>
        <w:separator/>
      </w:r>
    </w:p>
  </w:footnote>
  <w:footnote w:type="continuationSeparator" w:id="0">
    <w:p w:rsidR="0090463C" w:rsidRDefault="0090463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121F5F"/>
    <w:multiLevelType w:val="hybridMultilevel"/>
    <w:tmpl w:val="35A8CC32"/>
    <w:lvl w:ilvl="0" w:tplc="3662B4B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3C"/>
    <w:rsid w:val="000148EE"/>
    <w:rsid w:val="002554CD"/>
    <w:rsid w:val="00293B83"/>
    <w:rsid w:val="002B4294"/>
    <w:rsid w:val="00333D0D"/>
    <w:rsid w:val="004C049F"/>
    <w:rsid w:val="005000E2"/>
    <w:rsid w:val="006A3CE7"/>
    <w:rsid w:val="007914A5"/>
    <w:rsid w:val="007E2382"/>
    <w:rsid w:val="0090463C"/>
    <w:rsid w:val="009657E8"/>
    <w:rsid w:val="00C6554A"/>
    <w:rsid w:val="00D74120"/>
    <w:rsid w:val="00EC6D23"/>
    <w:rsid w:val="00ED7C44"/>
    <w:rsid w:val="00F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8E8BCC-0FF2-43E9-89BE-176FB85C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grafodaLista">
    <w:name w:val="List Paragraph"/>
    <w:basedOn w:val="Normal"/>
    <w:uiPriority w:val="34"/>
    <w:unhideWhenUsed/>
    <w:qFormat/>
    <w:rsid w:val="0090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logmasterwalkershop.com.br/arduino/arduino-utilizando-o-potenciometro-linea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i_\AppData\Roaming\Microsoft\Modelos\Relat&#243;rio%20estudantil%20com%20foto%20na%20ca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7D21FE5124475286E23CD109BE03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979D44-BC08-48D4-800E-BA73DDA4A256}"/>
      </w:docPartPr>
      <w:docPartBody>
        <w:p w:rsidR="00000000" w:rsidRDefault="00247A1E">
          <w:pPr>
            <w:pStyle w:val="BB7D21FE5124475286E23CD109BE03E2"/>
          </w:pPr>
          <w:r w:rsidRPr="007E2382">
            <w:rPr>
              <w:lang w:bidi="pt-BR"/>
            </w:rPr>
            <w:t>Título 2</w:t>
          </w:r>
        </w:p>
      </w:docPartBody>
    </w:docPart>
    <w:docPart>
      <w:docPartPr>
        <w:name w:val="F0BA7BBF1225476E986282977DDED5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34D98A-D7A3-4AAF-80BD-93EC5CC5458E}"/>
      </w:docPartPr>
      <w:docPartBody>
        <w:p w:rsidR="00247A1E" w:rsidRPr="007E2382" w:rsidRDefault="00247A1E" w:rsidP="00C6554A">
          <w:r w:rsidRPr="007E2382">
            <w:rPr>
              <w:lang w:bidi="pt-BR"/>
            </w:rPr>
            <w:t>Talvez você goste da foto na página de rosto tanto quanto nós, mas se ela não é ideal para o seu relatório, é fácil substituí-la por uma foto sua.</w:t>
          </w:r>
        </w:p>
        <w:p w:rsidR="00000000" w:rsidRDefault="00247A1E">
          <w:pPr>
            <w:pStyle w:val="F0BA7BBF1225476E986282977DDED519"/>
          </w:pPr>
          <w:r w:rsidRPr="007E2382">
            <w:rPr>
              <w:lang w:bidi="pt-BR"/>
            </w:rPr>
            <w:t>Apenas exclua a imagem do espaço reservado. Depois, na guia Inserir, clique em Imagem para selecionar uma de seus arquivos.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B379688DEE041C6A0EED528B07BB391">
    <w:name w:val="0B379688DEE041C6A0EED528B07BB391"/>
  </w:style>
  <w:style w:type="paragraph" w:customStyle="1" w:styleId="4F3B9C4FC99A480D9ABD906F96ED9785">
    <w:name w:val="4F3B9C4FC99A480D9ABD906F96ED9785"/>
  </w:style>
  <w:style w:type="paragraph" w:customStyle="1" w:styleId="2B9BC4AC4A7D498B986595E352A221EB">
    <w:name w:val="2B9BC4AC4A7D498B986595E352A221EB"/>
  </w:style>
  <w:style w:type="paragraph" w:customStyle="1" w:styleId="A98B1395BE6B4C8990F20B652BB0FFB5">
    <w:name w:val="A98B1395BE6B4C8990F20B652BB0FFB5"/>
  </w:style>
  <w:style w:type="paragraph" w:customStyle="1" w:styleId="63748CAB754B4518877FB86B8E745761">
    <w:name w:val="63748CAB754B4518877FB86B8E745761"/>
  </w:style>
  <w:style w:type="paragraph" w:customStyle="1" w:styleId="725B6D149D8F4D4B9929DE73E68A39C6">
    <w:name w:val="725B6D149D8F4D4B9929DE73E68A39C6"/>
  </w:style>
  <w:style w:type="paragraph" w:customStyle="1" w:styleId="90EE6599D100433CBCDABDE2A8BFA5D3">
    <w:name w:val="90EE6599D100433CBCDABDE2A8BFA5D3"/>
  </w:style>
  <w:style w:type="paragraph" w:styleId="Commarcadore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pt-PT" w:eastAsia="en-US"/>
    </w:rPr>
  </w:style>
  <w:style w:type="paragraph" w:customStyle="1" w:styleId="F36C82F7810E45C4A3AE1244881CFDB4">
    <w:name w:val="F36C82F7810E45C4A3AE1244881CFDB4"/>
  </w:style>
  <w:style w:type="paragraph" w:customStyle="1" w:styleId="BB7D21FE5124475286E23CD109BE03E2">
    <w:name w:val="BB7D21FE5124475286E23CD109BE03E2"/>
  </w:style>
  <w:style w:type="paragraph" w:customStyle="1" w:styleId="F0BA7BBF1225476E986282977DDED519">
    <w:name w:val="F0BA7BBF1225476E986282977DDED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com foto na capa</Template>
  <TotalTime>10</TotalTime>
  <Pages>2</Pages>
  <Words>148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Virgínia Sátyro</dc:creator>
  <cp:keywords/>
  <dc:description/>
  <cp:lastModifiedBy>Virgínia Sátyro</cp:lastModifiedBy>
  <cp:revision>1</cp:revision>
  <dcterms:created xsi:type="dcterms:W3CDTF">2019-01-18T23:58:00Z</dcterms:created>
  <dcterms:modified xsi:type="dcterms:W3CDTF">2019-01-19T00:08:00Z</dcterms:modified>
</cp:coreProperties>
</file>