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Foto"/>
      </w:pPr>
      <w:r w:rsidRPr="008B5277">
        <w:rPr>
          <w:noProof/>
          <w:lang w:val="pt-BR" w:eastAsia="pt-BR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Imagem 1" descr="Lago glacial azul brilhante, cercado por gelo branco em uma montanha e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7E2382" w:rsidRDefault="00401FE8" w:rsidP="00C6554A">
      <w:pPr>
        <w:pStyle w:val="Ttulo"/>
        <w:rPr>
          <w:lang w:val="pt-BR"/>
        </w:rPr>
      </w:pPr>
      <w:r>
        <w:rPr>
          <w:lang w:val="pt-BR"/>
        </w:rPr>
        <w:t>Protocolo UART</w:t>
      </w:r>
    </w:p>
    <w:p w:rsidR="00C6554A" w:rsidRPr="007E2382" w:rsidRDefault="00401FE8" w:rsidP="00C6554A">
      <w:pPr>
        <w:pStyle w:val="Subttulo"/>
        <w:rPr>
          <w:lang w:val="pt-BR"/>
        </w:rPr>
      </w:pPr>
      <w:r>
        <w:rPr>
          <w:lang w:val="pt-BR"/>
        </w:rPr>
        <w:t>UART – Universal Asynchronous reciever transmitter</w:t>
      </w:r>
    </w:p>
    <w:p w:rsidR="00C6554A" w:rsidRPr="007E2382" w:rsidRDefault="00401FE8" w:rsidP="00C6554A">
      <w:pPr>
        <w:pStyle w:val="InformaesdeContato"/>
        <w:rPr>
          <w:lang w:val="pt-BR"/>
        </w:rPr>
      </w:pPr>
      <w:r>
        <w:rPr>
          <w:lang w:val="pt-BR"/>
        </w:rPr>
        <w:t>Virgínia Sátyro</w:t>
      </w:r>
      <w:r w:rsidR="00C6554A" w:rsidRPr="007E2382">
        <w:rPr>
          <w:lang w:val="pt-BR" w:bidi="pt-BR"/>
        </w:rPr>
        <w:t xml:space="preserve"> | </w:t>
      </w:r>
      <w:r>
        <w:rPr>
          <w:lang w:val="pt-BR"/>
        </w:rPr>
        <w:t>Engenharia de Controle e Automação</w:t>
      </w:r>
      <w:r w:rsidR="00C6554A" w:rsidRPr="007E2382">
        <w:rPr>
          <w:lang w:val="pt-BR" w:bidi="pt-BR"/>
        </w:rPr>
        <w:t xml:space="preserve"> | </w:t>
      </w:r>
      <w:r>
        <w:rPr>
          <w:lang w:val="pt-BR"/>
        </w:rPr>
        <w:t>2019</w:t>
      </w:r>
      <w:r w:rsidR="00C6554A" w:rsidRPr="007E2382">
        <w:rPr>
          <w:lang w:val="pt-BR" w:bidi="pt-BR"/>
        </w:rPr>
        <w:br w:type="page"/>
      </w:r>
    </w:p>
    <w:p w:rsidR="00C6554A" w:rsidRPr="007E2382" w:rsidRDefault="00A60E99" w:rsidP="00C6554A">
      <w:pPr>
        <w:pStyle w:val="Ttulo1"/>
        <w:rPr>
          <w:lang w:val="pt-BR"/>
        </w:rPr>
      </w:pPr>
      <w:r>
        <w:rPr>
          <w:lang w:val="pt-BR"/>
        </w:rPr>
        <w:lastRenderedPageBreak/>
        <w:t>Introdução</w:t>
      </w:r>
    </w:p>
    <w:p w:rsidR="00C6554A" w:rsidRPr="007E2382" w:rsidRDefault="00A60E99" w:rsidP="00A60E99">
      <w:pPr>
        <w:pStyle w:val="Commarcadores"/>
        <w:numPr>
          <w:ilvl w:val="0"/>
          <w:numId w:val="0"/>
        </w:numPr>
        <w:rPr>
          <w:lang w:val="pt-BR"/>
        </w:rPr>
      </w:pPr>
      <w:r>
        <w:rPr>
          <w:lang w:val="pt-BR"/>
        </w:rPr>
        <w:t>Continua...</w:t>
      </w:r>
      <w:bookmarkStart w:id="0" w:name="_GoBack"/>
      <w:bookmarkEnd w:id="0"/>
    </w:p>
    <w:p w:rsidR="00C6554A" w:rsidRPr="007E2382" w:rsidRDefault="00885CE4" w:rsidP="00C6554A">
      <w:pPr>
        <w:pStyle w:val="Ttulo2"/>
        <w:rPr>
          <w:lang w:val="pt-BR"/>
        </w:rPr>
      </w:pPr>
      <w:sdt>
        <w:sdtPr>
          <w:rPr>
            <w:lang w:val="pt-BR"/>
          </w:rPr>
          <w:alias w:val="Título 2:"/>
          <w:tag w:val="Título 2:"/>
          <w:id w:val="959536471"/>
          <w:placeholder>
            <w:docPart w:val="5C2991CD6CFE48519A1B4EFA1C02F073"/>
          </w:placeholder>
          <w:temporary/>
          <w:showingPlcHdr/>
          <w15:appearance w15:val="hidden"/>
        </w:sdtPr>
        <w:sdtEndPr/>
        <w:sdtContent>
          <w:r w:rsidR="00C6554A" w:rsidRPr="007E2382">
            <w:rPr>
              <w:lang w:val="pt-BR" w:bidi="pt-BR"/>
            </w:rPr>
            <w:t>Título 2</w:t>
          </w:r>
        </w:sdtContent>
      </w:sdt>
    </w:p>
    <w:sdt>
      <w:sdtPr>
        <w:rPr>
          <w:lang w:val="pt-BR"/>
        </w:rPr>
        <w:alias w:val="Texto de parágrafo:"/>
        <w:tag w:val="Texto de parágrafo:"/>
        <w:id w:val="-2013052735"/>
        <w:placeholder>
          <w:docPart w:val="8E01DAA76C6A4210965145D8C74E40E0"/>
        </w:placeholder>
        <w:temporary/>
        <w:showingPlcHdr/>
        <w15:appearance w15:val="hidden"/>
      </w:sdtPr>
      <w:sdtEndPr/>
      <w:sdtContent>
        <w:p w:rsidR="00C6554A" w:rsidRPr="007E2382" w:rsidRDefault="00C6554A" w:rsidP="00C6554A">
          <w:pPr>
            <w:rPr>
              <w:lang w:val="pt-BR"/>
            </w:rPr>
          </w:pPr>
          <w:r w:rsidRPr="007E2382">
            <w:rPr>
              <w:lang w:val="pt-BR" w:bidi="pt-BR"/>
            </w:rPr>
            <w:t>Talvez você goste da foto na página de rosto tanto quanto nós, mas se ela não é ideal para o seu relatório, é fácil substituí-la por uma foto sua.</w:t>
          </w:r>
        </w:p>
        <w:p w:rsidR="002C74C0" w:rsidRPr="007E2382" w:rsidRDefault="00C6554A">
          <w:pPr>
            <w:rPr>
              <w:lang w:val="pt-BR"/>
            </w:rPr>
          </w:pPr>
          <w:r w:rsidRPr="007E2382">
            <w:rPr>
              <w:lang w:val="pt-BR" w:bidi="pt-BR"/>
            </w:rPr>
            <w:t>Apenas exclua a imagem do espaço reservado. Depois, na guia Inserir, clique em Imagem para selecionar uma de seus arquivos.</w:t>
          </w:r>
        </w:p>
      </w:sdtContent>
    </w:sdt>
    <w:sectPr w:rsidR="002C74C0" w:rsidRPr="007E2382" w:rsidSect="00FE09E7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CE4" w:rsidRDefault="00885CE4" w:rsidP="00C6554A">
      <w:pPr>
        <w:spacing w:before="0" w:after="0" w:line="240" w:lineRule="auto"/>
      </w:pPr>
      <w:r>
        <w:separator/>
      </w:r>
    </w:p>
  </w:endnote>
  <w:endnote w:type="continuationSeparator" w:id="0">
    <w:p w:rsidR="00885CE4" w:rsidRDefault="00885CE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A60E99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CE4" w:rsidRDefault="00885CE4" w:rsidP="00C6554A">
      <w:pPr>
        <w:spacing w:before="0" w:after="0" w:line="240" w:lineRule="auto"/>
      </w:pPr>
      <w:r>
        <w:separator/>
      </w:r>
    </w:p>
  </w:footnote>
  <w:footnote w:type="continuationSeparator" w:id="0">
    <w:p w:rsidR="00885CE4" w:rsidRDefault="00885CE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E8"/>
    <w:rsid w:val="000148EE"/>
    <w:rsid w:val="002554CD"/>
    <w:rsid w:val="00293B83"/>
    <w:rsid w:val="002B4294"/>
    <w:rsid w:val="00333D0D"/>
    <w:rsid w:val="00401FE8"/>
    <w:rsid w:val="004C049F"/>
    <w:rsid w:val="005000E2"/>
    <w:rsid w:val="006A3CE7"/>
    <w:rsid w:val="007914A5"/>
    <w:rsid w:val="007E2382"/>
    <w:rsid w:val="00885CE4"/>
    <w:rsid w:val="009657E8"/>
    <w:rsid w:val="00A60E99"/>
    <w:rsid w:val="00C6554A"/>
    <w:rsid w:val="00D74120"/>
    <w:rsid w:val="00EC6D23"/>
    <w:rsid w:val="00ED7C44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22F17D-8FA0-412F-813C-3E87BBF1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i_\AppData\Roaming\Microsoft\Modelos\Relat&#243;rio%20estudantil%20com%20foto%20na%20ca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2991CD6CFE48519A1B4EFA1C02F0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4A99A6-F8C7-40CB-A46C-B4B0D56F3F15}"/>
      </w:docPartPr>
      <w:docPartBody>
        <w:p w:rsidR="00000000" w:rsidRDefault="00C407C9">
          <w:pPr>
            <w:pStyle w:val="5C2991CD6CFE48519A1B4EFA1C02F073"/>
          </w:pPr>
          <w:r w:rsidRPr="007E2382">
            <w:rPr>
              <w:lang w:bidi="pt-BR"/>
            </w:rPr>
            <w:t>Título 2</w:t>
          </w:r>
        </w:p>
      </w:docPartBody>
    </w:docPart>
    <w:docPart>
      <w:docPartPr>
        <w:name w:val="8E01DAA76C6A4210965145D8C74E40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C51A4-3C3D-4B52-B2A6-336BD8ADF8AE}"/>
      </w:docPartPr>
      <w:docPartBody>
        <w:p w:rsidR="00247A1E" w:rsidRPr="007E2382" w:rsidRDefault="00C407C9" w:rsidP="00C6554A">
          <w:r w:rsidRPr="007E2382">
            <w:rPr>
              <w:lang w:bidi="pt-BR"/>
            </w:rPr>
            <w:t>Talvez você goste da foto na página de rosto tan</w:t>
          </w:r>
          <w:r w:rsidRPr="007E2382">
            <w:rPr>
              <w:lang w:bidi="pt-BR"/>
            </w:rPr>
            <w:t>to quanto nós, mas se ela não é ideal para o seu relatório, é fácil substituí-la por uma foto sua.</w:t>
          </w:r>
        </w:p>
        <w:p w:rsidR="00000000" w:rsidRDefault="00C407C9">
          <w:pPr>
            <w:pStyle w:val="8E01DAA76C6A4210965145D8C74E40E0"/>
          </w:pPr>
          <w:r w:rsidRPr="007E2382">
            <w:rPr>
              <w:lang w:bidi="pt-BR"/>
            </w:rPr>
            <w:t>Apenas exclua a imagem do espaço reservado. Depois, na guia Inserir, clique em Imagem para selecionar uma de seus arquivos.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C9"/>
    <w:rsid w:val="00C4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9CA256060324AF4AAC9ABED767BAFDA">
    <w:name w:val="59CA256060324AF4AAC9ABED767BAFDA"/>
  </w:style>
  <w:style w:type="paragraph" w:customStyle="1" w:styleId="D509397F536F4BBCBBC04C08021D66F2">
    <w:name w:val="D509397F536F4BBCBBC04C08021D66F2"/>
  </w:style>
  <w:style w:type="paragraph" w:customStyle="1" w:styleId="EA8DE03E71E84EC18FBB137846FAAFC0">
    <w:name w:val="EA8DE03E71E84EC18FBB137846FAAFC0"/>
  </w:style>
  <w:style w:type="paragraph" w:customStyle="1" w:styleId="CCC57BB605594AEBB1BAE46097FA9758">
    <w:name w:val="CCC57BB605594AEBB1BAE46097FA9758"/>
  </w:style>
  <w:style w:type="paragraph" w:customStyle="1" w:styleId="F4B15AEC5F4A49139500A2D88FB7A97C">
    <w:name w:val="F4B15AEC5F4A49139500A2D88FB7A97C"/>
  </w:style>
  <w:style w:type="paragraph" w:customStyle="1" w:styleId="2427C2A12E5146149194FFB1E2764982">
    <w:name w:val="2427C2A12E5146149194FFB1E2764982"/>
  </w:style>
  <w:style w:type="paragraph" w:customStyle="1" w:styleId="103DCE2EA40241B59E69A7FDF109F130">
    <w:name w:val="103DCE2EA40241B59E69A7FDF109F130"/>
  </w:style>
  <w:style w:type="paragraph" w:styleId="Commarcador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pt-PT" w:eastAsia="en-US"/>
    </w:rPr>
  </w:style>
  <w:style w:type="paragraph" w:customStyle="1" w:styleId="6046C7BB9E634BDC858DCFF55DCAE270">
    <w:name w:val="6046C7BB9E634BDC858DCFF55DCAE270"/>
  </w:style>
  <w:style w:type="paragraph" w:customStyle="1" w:styleId="5C2991CD6CFE48519A1B4EFA1C02F073">
    <w:name w:val="5C2991CD6CFE48519A1B4EFA1C02F073"/>
  </w:style>
  <w:style w:type="paragraph" w:customStyle="1" w:styleId="8E01DAA76C6A4210965145D8C74E40E0">
    <w:name w:val="8E01DAA76C6A4210965145D8C74E40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com foto na capa</Template>
  <TotalTime>9</TotalTime>
  <Pages>2</Pages>
  <Words>68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Virgínia Sátyro</dc:creator>
  <cp:keywords/>
  <dc:description/>
  <cp:lastModifiedBy>Virgínia Sátyro</cp:lastModifiedBy>
  <cp:revision>2</cp:revision>
  <dcterms:created xsi:type="dcterms:W3CDTF">2019-01-23T14:30:00Z</dcterms:created>
  <dcterms:modified xsi:type="dcterms:W3CDTF">2019-01-23T14:39:00Z</dcterms:modified>
</cp:coreProperties>
</file>